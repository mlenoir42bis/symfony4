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DC" w:rsidRDefault="00B163DC">
      <w:r>
        <w:t>Bonjour,</w:t>
      </w:r>
    </w:p>
    <w:p w:rsidR="00B163DC" w:rsidRDefault="00B163DC"/>
    <w:p w:rsidR="00B163DC" w:rsidRDefault="00B163DC">
      <w:r>
        <w:t>Je postule pour un poste de développeur</w:t>
      </w:r>
      <w:bookmarkStart w:id="0" w:name="_GoBack"/>
      <w:bookmarkEnd w:id="0"/>
      <w:r>
        <w:t>.</w:t>
      </w:r>
    </w:p>
    <w:p w:rsidR="00B163DC" w:rsidRDefault="00B163DC"/>
    <w:p w:rsidR="00B163DC" w:rsidRDefault="00B163DC">
      <w:r>
        <w:t xml:space="preserve">Je suis actuellement basé a </w:t>
      </w:r>
      <w:proofErr w:type="spellStart"/>
      <w:r>
        <w:t>briançon</w:t>
      </w:r>
      <w:proofErr w:type="spellEnd"/>
      <w:r>
        <w:t xml:space="preserve"> est recherche un emploi ou des missions</w:t>
      </w:r>
      <w:r w:rsidR="00811262">
        <w:t xml:space="preserve"> freelance</w:t>
      </w:r>
      <w:r>
        <w:t xml:space="preserve"> dans le domaine du développement web et mobile.</w:t>
      </w:r>
    </w:p>
    <w:p w:rsidR="00B163DC" w:rsidRDefault="00B163DC"/>
    <w:p w:rsidR="00B163DC" w:rsidRDefault="00B163DC">
      <w:r>
        <w:t xml:space="preserve">A la suite de mes formations je me suis lancé dans le </w:t>
      </w:r>
      <w:proofErr w:type="spellStart"/>
      <w:r>
        <w:t>freelancing</w:t>
      </w:r>
      <w:proofErr w:type="spellEnd"/>
      <w:r>
        <w:t xml:space="preserve">. J’effectue des missions à distance dans le domaine du développement web et mobile. </w:t>
      </w:r>
      <w:r w:rsidR="00811262">
        <w:t xml:space="preserve"> En réalisant des applications complète ou simplement en assistant sur une fonctionnalité.</w:t>
      </w:r>
    </w:p>
    <w:p w:rsidR="00B163DC" w:rsidRDefault="00B163DC"/>
    <w:p w:rsidR="00B163DC" w:rsidRDefault="00811262">
      <w:r>
        <w:t>J’évolue</w:t>
      </w:r>
      <w:r w:rsidR="00B163DC">
        <w:t xml:space="preserve"> sur des t</w:t>
      </w:r>
      <w:r>
        <w:t>e</w:t>
      </w:r>
      <w:r w:rsidR="00B163DC">
        <w:t>chnologie</w:t>
      </w:r>
      <w:r>
        <w:t>s</w:t>
      </w:r>
      <w:r w:rsidR="00B163DC">
        <w:t xml:space="preserve"> comme : </w:t>
      </w:r>
      <w:proofErr w:type="spellStart"/>
      <w:proofErr w:type="gramStart"/>
      <w:r w:rsidR="00B163DC">
        <w:t>php</w:t>
      </w:r>
      <w:proofErr w:type="spellEnd"/>
      <w:r w:rsidR="00B163DC">
        <w:t xml:space="preserve"> ,</w:t>
      </w:r>
      <w:proofErr w:type="gramEnd"/>
      <w:r w:rsidR="00B163DC">
        <w:t xml:space="preserve"> html , </w:t>
      </w:r>
      <w:proofErr w:type="spellStart"/>
      <w:r w:rsidR="00B163DC">
        <w:t>css</w:t>
      </w:r>
      <w:proofErr w:type="spellEnd"/>
      <w:r w:rsidR="00B163DC">
        <w:t xml:space="preserve">, </w:t>
      </w:r>
      <w:proofErr w:type="spellStart"/>
      <w:r w:rsidR="00B163DC">
        <w:t>sql</w:t>
      </w:r>
      <w:proofErr w:type="spellEnd"/>
      <w:r w:rsidR="00B163DC">
        <w:t xml:space="preserve">, </w:t>
      </w:r>
      <w:proofErr w:type="spellStart"/>
      <w:r w:rsidR="00B163DC">
        <w:t>javascript</w:t>
      </w:r>
      <w:proofErr w:type="spellEnd"/>
      <w:r w:rsidR="00B163DC">
        <w:t xml:space="preserve">, </w:t>
      </w:r>
      <w:proofErr w:type="spellStart"/>
      <w:r w:rsidR="00B163DC">
        <w:t>jquery</w:t>
      </w:r>
      <w:proofErr w:type="spellEnd"/>
      <w:r w:rsidR="00B163DC">
        <w:t xml:space="preserve">, </w:t>
      </w:r>
      <w:proofErr w:type="spellStart"/>
      <w:r w:rsidR="00B163DC">
        <w:t>angular</w:t>
      </w:r>
      <w:proofErr w:type="spellEnd"/>
      <w:r w:rsidR="00B163DC">
        <w:t xml:space="preserve">, </w:t>
      </w:r>
      <w:proofErr w:type="spellStart"/>
      <w:r w:rsidR="00B163DC">
        <w:t>ionic</w:t>
      </w:r>
      <w:proofErr w:type="spellEnd"/>
      <w:r w:rsidR="00B163DC">
        <w:t xml:space="preserve">, </w:t>
      </w:r>
      <w:proofErr w:type="spellStart"/>
      <w:r w:rsidR="00B163DC">
        <w:t>symfony</w:t>
      </w:r>
      <w:proofErr w:type="spellEnd"/>
    </w:p>
    <w:p w:rsidR="00811262" w:rsidRDefault="00811262"/>
    <w:p w:rsidR="00811262" w:rsidRDefault="00811262">
      <w:r>
        <w:t xml:space="preserve">Mais j’ai fait aussi un peu de : java, </w:t>
      </w:r>
      <w:proofErr w:type="spellStart"/>
      <w:r>
        <w:t>nodeJs</w:t>
      </w:r>
      <w:proofErr w:type="spellEnd"/>
      <w:r>
        <w:t xml:space="preserve">, c </w:t>
      </w:r>
    </w:p>
    <w:p w:rsidR="00B163DC" w:rsidRDefault="00B163DC"/>
    <w:p w:rsidR="00B163DC" w:rsidRDefault="00B163DC">
      <w:r>
        <w:t>Je m’adapte plutôt bien aux différentes téchnologie et réussi à réaliser ce que je souhaite.</w:t>
      </w:r>
    </w:p>
    <w:p w:rsidR="00B163DC" w:rsidRDefault="00B163DC"/>
    <w:p w:rsidR="00B163DC" w:rsidRDefault="00811262">
      <w:r>
        <w:t>Je pense pouvoir vous aider et m’adapter à vos besoins.</w:t>
      </w:r>
    </w:p>
    <w:p w:rsidR="00811262" w:rsidRDefault="00811262"/>
    <w:p w:rsidR="00811262" w:rsidRDefault="00811262">
      <w:r>
        <w:t>Cordialement,</w:t>
      </w:r>
    </w:p>
    <w:p w:rsidR="00811262" w:rsidRDefault="00811262"/>
    <w:p w:rsidR="00811262" w:rsidRDefault="00811262">
      <w:r>
        <w:t xml:space="preserve">Marceau </w:t>
      </w:r>
      <w:proofErr w:type="spellStart"/>
      <w:r>
        <w:t>lenoir</w:t>
      </w:r>
      <w:proofErr w:type="spellEnd"/>
    </w:p>
    <w:sectPr w:rsidR="00811262" w:rsidSect="00170D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E6"/>
    <w:rsid w:val="000679D7"/>
    <w:rsid w:val="00170DE6"/>
    <w:rsid w:val="005039FB"/>
    <w:rsid w:val="00811262"/>
    <w:rsid w:val="00B1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4D4DF"/>
  <w15:chartTrackingRefBased/>
  <w15:docId w15:val="{B4E584DE-2E45-0145-A962-355E5C2F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lc.docx</Template>
  <TotalTime>16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2019-03-03T10:39:00Z</dcterms:created>
  <dcterms:modified xsi:type="dcterms:W3CDTF">2019-05-08T17:04:00Z</dcterms:modified>
</cp:coreProperties>
</file>